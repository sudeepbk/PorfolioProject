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8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57"/>
        <w:gridCol w:w="4393"/>
      </w:tblGrid>
      <w:tr w:rsidR="00D92B95" w14:paraId="528FDA24" w14:textId="77777777" w:rsidTr="002D62C7">
        <w:trPr>
          <w:trHeight w:val="1347"/>
        </w:trPr>
        <w:tc>
          <w:tcPr>
            <w:tcW w:w="5056" w:type="dxa"/>
          </w:tcPr>
          <w:p w14:paraId="61803566" w14:textId="09B74A65" w:rsidR="00C84833" w:rsidRDefault="00DA2A58" w:rsidP="00C7452C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EEA2ECDB2FED45698852E78ECB33073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BF1D9F">
                  <w:t>Sudeep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393CE001C27A4778851581575E376651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C7452C">
                  <w:t>Bishwakarma</w:t>
                </w:r>
              </w:sdtContent>
            </w:sdt>
          </w:p>
        </w:tc>
        <w:tc>
          <w:tcPr>
            <w:tcW w:w="4393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66"/>
              <w:gridCol w:w="427"/>
            </w:tblGrid>
            <w:tr w:rsidR="00932D92" w:rsidRPr="009D0878" w14:paraId="4357C0F4" w14:textId="77777777" w:rsidTr="002D62C7">
              <w:trPr>
                <w:trHeight w:val="537"/>
              </w:trPr>
              <w:tc>
                <w:tcPr>
                  <w:tcW w:w="3966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E8D7DBF" w14:textId="0C472E8E" w:rsidR="004E2970" w:rsidRPr="009D0878" w:rsidRDefault="00DA2A58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44D20E73928B4FC5A6DCC398D8686A1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F1D9F">
                        <w:t xml:space="preserve">1443 Medfield Avenue </w:t>
                      </w:r>
                      <w:r w:rsidR="00C7452C">
                        <w:br/>
                      </w:r>
                      <w:r w:rsidR="00BF1D9F">
                        <w:t>Baltimore, MD 21211</w:t>
                      </w:r>
                    </w:sdtContent>
                  </w:sdt>
                </w:p>
              </w:tc>
              <w:tc>
                <w:tcPr>
                  <w:tcW w:w="42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24E4444" w14:textId="77777777" w:rsidR="00932D92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9BD9CA1" wp14:editId="3F9DDD0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25399E" w14:textId="21D1BE2D" w:rsidR="00C7452C" w:rsidRDefault="00C7452C" w:rsidP="00C7452C">
                                        <w:pPr>
                                          <w:jc w:val="center"/>
                                        </w:pPr>
                                      </w:p>
                                      <w:p w14:paraId="06798DDB" w14:textId="0043C54E" w:rsidR="00C7452C" w:rsidRDefault="00C7452C" w:rsidP="00C7452C">
                                        <w:pPr>
                                          <w:jc w:val="center"/>
                                        </w:pPr>
                                      </w:p>
                                      <w:p w14:paraId="42F50466" w14:textId="4CB68656" w:rsidR="00C7452C" w:rsidRDefault="00C7452C" w:rsidP="00C7452C">
                                        <w:pPr>
                                          <w:jc w:val="center"/>
                                        </w:pPr>
                                      </w:p>
                                      <w:p w14:paraId="114C6BD5" w14:textId="263597AF" w:rsidR="00C7452C" w:rsidRDefault="00C7452C" w:rsidP="00C7452C">
                                        <w:pPr>
                                          <w:jc w:val="center"/>
                                        </w:pPr>
                                      </w:p>
                                      <w:p w14:paraId="7108E040" w14:textId="77777777" w:rsidR="00C7452C" w:rsidRDefault="00C7452C" w:rsidP="00C7452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BD9CA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" adj="-11796480,,540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stroke joinstyle="round"/>
                            <v:formulas/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 textboxrect="0,0,2846,2833"/>
                            <v:textbox>
                              <w:txbxContent>
                                <w:p w14:paraId="4525399E" w14:textId="21D1BE2D" w:rsidR="00C7452C" w:rsidRDefault="00C7452C" w:rsidP="00C7452C">
                                  <w:pPr>
                                    <w:jc w:val="center"/>
                                  </w:pPr>
                                </w:p>
                                <w:p w14:paraId="06798DDB" w14:textId="0043C54E" w:rsidR="00C7452C" w:rsidRDefault="00C7452C" w:rsidP="00C7452C">
                                  <w:pPr>
                                    <w:jc w:val="center"/>
                                  </w:pPr>
                                </w:p>
                                <w:p w14:paraId="42F50466" w14:textId="4CB68656" w:rsidR="00C7452C" w:rsidRDefault="00C7452C" w:rsidP="00C7452C">
                                  <w:pPr>
                                    <w:jc w:val="center"/>
                                  </w:pPr>
                                </w:p>
                                <w:p w14:paraId="114C6BD5" w14:textId="263597AF" w:rsidR="00C7452C" w:rsidRDefault="00C7452C" w:rsidP="00C7452C">
                                  <w:pPr>
                                    <w:jc w:val="center"/>
                                  </w:pPr>
                                </w:p>
                                <w:p w14:paraId="7108E040" w14:textId="77777777" w:rsidR="00C7452C" w:rsidRDefault="00C7452C" w:rsidP="00C7452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651DCD3E" w14:textId="3BD19502" w:rsidR="00C7452C" w:rsidRPr="009D0878" w:rsidRDefault="00C7452C" w:rsidP="00932D92">
                  <w:pPr>
                    <w:pStyle w:val="Icons"/>
                  </w:pPr>
                </w:p>
              </w:tc>
            </w:tr>
            <w:tr w:rsidR="00932D92" w:rsidRPr="009D0878" w14:paraId="4813C6BB" w14:textId="77777777" w:rsidTr="002D62C7">
              <w:trPr>
                <w:trHeight w:val="275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187FCCA06B4741BA8333362452D1543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66" w:type="dxa"/>
                      <w:tcMar>
                        <w:left w:w="720" w:type="dxa"/>
                        <w:right w:w="29" w:type="dxa"/>
                      </w:tcMar>
                    </w:tcPr>
                    <w:p w14:paraId="18922D08" w14:textId="793028E6" w:rsidR="00932D92" w:rsidRPr="009D0878" w:rsidRDefault="00BF1D9F" w:rsidP="00932D92">
                      <w:pPr>
                        <w:pStyle w:val="ContactInfo"/>
                      </w:pPr>
                      <w:r>
                        <w:t>443-707-7264</w:t>
                      </w:r>
                    </w:p>
                  </w:tc>
                </w:sdtContent>
              </w:sdt>
              <w:tc>
                <w:tcPr>
                  <w:tcW w:w="427" w:type="dxa"/>
                  <w:tcMar>
                    <w:left w:w="0" w:type="dxa"/>
                    <w:right w:w="0" w:type="dxa"/>
                  </w:tcMar>
                </w:tcPr>
                <w:p w14:paraId="3AD63DF6" w14:textId="5E879730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E11686" wp14:editId="6129C029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D4D28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C0E7FB2" w14:textId="77777777" w:rsidTr="002D62C7">
              <w:trPr>
                <w:trHeight w:val="26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BDC80D64D7EE4589B9D2F18F0A4880C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66" w:type="dxa"/>
                      <w:tcMar>
                        <w:left w:w="720" w:type="dxa"/>
                        <w:right w:w="29" w:type="dxa"/>
                      </w:tcMar>
                    </w:tcPr>
                    <w:p w14:paraId="39BBCEE6" w14:textId="7883F3E2" w:rsidR="00932D92" w:rsidRPr="009D0878" w:rsidRDefault="00BF1D9F" w:rsidP="00932D92">
                      <w:pPr>
                        <w:pStyle w:val="ContactInfo"/>
                      </w:pPr>
                      <w:r>
                        <w:t>Sudeepbishwakarma2@gmail.com</w:t>
                      </w:r>
                    </w:p>
                  </w:tc>
                </w:sdtContent>
              </w:sdt>
              <w:tc>
                <w:tcPr>
                  <w:tcW w:w="427" w:type="dxa"/>
                  <w:tcMar>
                    <w:left w:w="0" w:type="dxa"/>
                    <w:right w:w="0" w:type="dxa"/>
                  </w:tcMar>
                </w:tcPr>
                <w:p w14:paraId="74FD14A9" w14:textId="679E7BB4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9BDC88D" wp14:editId="20C3930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5BB0B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CE2597D" w14:textId="77777777" w:rsidR="00D92B95" w:rsidRDefault="00D92B95" w:rsidP="009D3336">
            <w:pPr>
              <w:pStyle w:val="Header"/>
            </w:pPr>
          </w:p>
        </w:tc>
      </w:tr>
    </w:tbl>
    <w:p w14:paraId="73B066B9" w14:textId="11BBFAEE" w:rsidR="00C43D65" w:rsidRDefault="00C7452C" w:rsidP="002D62C7">
      <w:pPr>
        <w:spacing w:after="0"/>
      </w:pPr>
      <w:r>
        <w:rPr>
          <w:sz w:val="28"/>
          <w:szCs w:val="28"/>
        </w:rPr>
        <w:t>Positive</w:t>
      </w:r>
      <w:r w:rsidR="00BF1D9F" w:rsidRPr="008A0355">
        <w:rPr>
          <w:sz w:val="28"/>
          <w:szCs w:val="28"/>
        </w:rPr>
        <w:t xml:space="preserve">, motivated and technophilic student who has </w:t>
      </w:r>
      <w:r>
        <w:rPr>
          <w:sz w:val="28"/>
          <w:szCs w:val="28"/>
        </w:rPr>
        <w:t xml:space="preserve">a </w:t>
      </w:r>
      <w:r w:rsidR="00BF1D9F" w:rsidRPr="008A0355">
        <w:rPr>
          <w:sz w:val="28"/>
          <w:szCs w:val="28"/>
        </w:rPr>
        <w:t xml:space="preserve">keen interest </w:t>
      </w:r>
      <w:r>
        <w:rPr>
          <w:sz w:val="28"/>
          <w:szCs w:val="28"/>
        </w:rPr>
        <w:t>i</w:t>
      </w:r>
      <w:r w:rsidR="00BF1D9F" w:rsidRPr="008A0355">
        <w:rPr>
          <w:sz w:val="28"/>
          <w:szCs w:val="28"/>
        </w:rPr>
        <w:t xml:space="preserve">n learning various programming languages to solve computing problems effectively and efficiently. </w:t>
      </w:r>
    </w:p>
    <w:p w14:paraId="5161CAA1" w14:textId="46E1E582" w:rsidR="00AD13CB" w:rsidRDefault="00F94D53" w:rsidP="002D62C7">
      <w:pPr>
        <w:pStyle w:val="Heading1"/>
        <w:spacing w:before="0"/>
      </w:pPr>
      <w:r>
        <w:t>Skills/Courses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110C05" w14:paraId="133AB4F3" w14:textId="77777777" w:rsidTr="00564951">
        <w:trPr>
          <w:gridAfter w:val="1"/>
          <w:wAfter w:w="4680" w:type="dxa"/>
        </w:trPr>
        <w:tc>
          <w:tcPr>
            <w:tcW w:w="4680" w:type="dxa"/>
          </w:tcPr>
          <w:p w14:paraId="2FA77368" w14:textId="1670C79F" w:rsidR="00110C05" w:rsidRDefault="00110C05" w:rsidP="00BC7376">
            <w:pPr>
              <w:pStyle w:val="ListBullet"/>
              <w:numPr>
                <w:ilvl w:val="0"/>
                <w:numId w:val="4"/>
              </w:numPr>
            </w:pPr>
            <w:r>
              <w:t>JavaScript</w:t>
            </w:r>
          </w:p>
          <w:p w14:paraId="2243E169" w14:textId="77777777" w:rsidR="00110C05" w:rsidRDefault="00110C05" w:rsidP="00BC7376">
            <w:pPr>
              <w:pStyle w:val="ListBullet"/>
              <w:numPr>
                <w:ilvl w:val="0"/>
                <w:numId w:val="4"/>
              </w:numPr>
            </w:pPr>
            <w:r>
              <w:t>HTML, CSS</w:t>
            </w:r>
          </w:p>
          <w:p w14:paraId="3441EAA4" w14:textId="77777777" w:rsidR="00110C05" w:rsidRDefault="00110C05" w:rsidP="00BC7376">
            <w:pPr>
              <w:pStyle w:val="ListBullet"/>
              <w:numPr>
                <w:ilvl w:val="0"/>
                <w:numId w:val="4"/>
              </w:numPr>
            </w:pPr>
            <w:r>
              <w:t>UML</w:t>
            </w:r>
          </w:p>
          <w:p w14:paraId="38D1931C" w14:textId="77777777" w:rsidR="00110C05" w:rsidRDefault="00110C05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SCRUM </w:t>
            </w:r>
          </w:p>
          <w:p w14:paraId="1C66706B" w14:textId="77777777" w:rsidR="00110C05" w:rsidRDefault="00110C05" w:rsidP="00BC7376">
            <w:pPr>
              <w:pStyle w:val="ListBullet"/>
              <w:numPr>
                <w:ilvl w:val="0"/>
                <w:numId w:val="4"/>
              </w:numPr>
            </w:pPr>
            <w:r>
              <w:t>SQL</w:t>
            </w:r>
          </w:p>
          <w:p w14:paraId="46032C5B" w14:textId="72369F10" w:rsidR="00110C05" w:rsidRPr="004937AE" w:rsidRDefault="00110C05" w:rsidP="00BC7376">
            <w:pPr>
              <w:pStyle w:val="ListBullet"/>
              <w:numPr>
                <w:ilvl w:val="0"/>
                <w:numId w:val="4"/>
              </w:numPr>
            </w:pPr>
            <w:r>
              <w:t>AGILE</w:t>
            </w:r>
          </w:p>
        </w:tc>
      </w:tr>
      <w:tr w:rsidR="00F94D53" w14:paraId="185AA614" w14:textId="77777777" w:rsidTr="00564951">
        <w:tc>
          <w:tcPr>
            <w:tcW w:w="4680" w:type="dxa"/>
          </w:tcPr>
          <w:p w14:paraId="12494BAB" w14:textId="77777777" w:rsidR="00F94D53" w:rsidRDefault="00F94D53" w:rsidP="00F94D53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0E8A6FB" w14:textId="77777777" w:rsidR="00F94D53" w:rsidRDefault="00F94D53" w:rsidP="00F94D5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E3C9862" w14:textId="77777777" w:rsidR="005B1D68" w:rsidRDefault="00DA2A58" w:rsidP="00C7452C">
      <w:pPr>
        <w:pStyle w:val="Heading1"/>
        <w:spacing w:before="0"/>
      </w:pPr>
      <w:sdt>
        <w:sdtPr>
          <w:alias w:val="Experience:"/>
          <w:tag w:val="Experience:"/>
          <w:id w:val="-898354009"/>
          <w:placeholder>
            <w:docPart w:val="096C5C263BC243EBA488DC67A5174780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598854B" w14:textId="62F23088" w:rsidR="00C7452C" w:rsidRPr="00D413F9" w:rsidRDefault="00C7452C" w:rsidP="00C7452C">
      <w:pPr>
        <w:pStyle w:val="Heading3"/>
      </w:pPr>
      <w:r>
        <w:t>2018</w:t>
      </w:r>
      <w:r w:rsidRPr="00D413F9">
        <w:t xml:space="preserve"> –</w:t>
      </w:r>
      <w:r>
        <w:t xml:space="preserve"> </w:t>
      </w:r>
      <w:r w:rsidR="00F21F0A">
        <w:t>2021</w:t>
      </w:r>
    </w:p>
    <w:p w14:paraId="573E7891" w14:textId="77777777" w:rsidR="00C7452C" w:rsidRPr="00513EFC" w:rsidRDefault="00C7452C" w:rsidP="00C7452C">
      <w:pPr>
        <w:pStyle w:val="Heading2"/>
      </w:pPr>
      <w:r>
        <w:t>On-Site Manager /</w:t>
      </w:r>
      <w:r w:rsidRPr="00513EFC">
        <w:t xml:space="preserve"> </w:t>
      </w:r>
      <w:r>
        <w:rPr>
          <w:rStyle w:val="Emphasis"/>
        </w:rPr>
        <w:t>MJ MORGAN GROUP, Baltimore, MD</w:t>
      </w:r>
    </w:p>
    <w:p w14:paraId="09659B88" w14:textId="00EB1EA5" w:rsidR="00C7452C" w:rsidRDefault="00C7452C" w:rsidP="00C7452C">
      <w:pPr>
        <w:pStyle w:val="ListParagraph"/>
        <w:numPr>
          <w:ilvl w:val="0"/>
          <w:numId w:val="14"/>
        </w:numPr>
      </w:pPr>
      <w:r>
        <w:t>Recruit suitable candidate for general warehouse positions</w:t>
      </w:r>
    </w:p>
    <w:p w14:paraId="591B694F" w14:textId="77777777" w:rsidR="00C7452C" w:rsidRDefault="00C7452C" w:rsidP="00C7452C">
      <w:pPr>
        <w:pStyle w:val="ListParagraph"/>
        <w:numPr>
          <w:ilvl w:val="0"/>
          <w:numId w:val="14"/>
        </w:numPr>
      </w:pPr>
      <w:r>
        <w:t>Help all MJ Morgan employees with questions and concerns</w:t>
      </w:r>
    </w:p>
    <w:p w14:paraId="2C8206F8" w14:textId="65525064" w:rsidR="00F21F0A" w:rsidRDefault="00C7452C" w:rsidP="00F21F0A">
      <w:pPr>
        <w:pStyle w:val="ListParagraph"/>
        <w:numPr>
          <w:ilvl w:val="0"/>
          <w:numId w:val="14"/>
        </w:numPr>
      </w:pPr>
      <w:r>
        <w:t>Generate daily and weekly reports to the HR department of each warehouse</w:t>
      </w:r>
    </w:p>
    <w:p w14:paraId="21E2FF32" w14:textId="34B4911A" w:rsidR="00F21F0A" w:rsidRDefault="00516DC5" w:rsidP="00F21F0A">
      <w:pPr>
        <w:pStyle w:val="ListParagraph"/>
        <w:numPr>
          <w:ilvl w:val="0"/>
          <w:numId w:val="14"/>
        </w:numPr>
      </w:pPr>
      <w:r>
        <w:t>Monitor all MJ Morgan employees time and hours</w:t>
      </w:r>
    </w:p>
    <w:p w14:paraId="05AEB3BC" w14:textId="2E5546C6" w:rsidR="0023705D" w:rsidRPr="00D413F9" w:rsidRDefault="00BF1D9F" w:rsidP="00D413F9">
      <w:pPr>
        <w:pStyle w:val="Heading3"/>
      </w:pPr>
      <w:r>
        <w:t>20</w:t>
      </w:r>
      <w:r w:rsidR="00DB0CDA">
        <w:t>16</w:t>
      </w:r>
      <w:r w:rsidR="00D413F9" w:rsidRPr="00D413F9">
        <w:t xml:space="preserve"> –</w:t>
      </w:r>
      <w:r w:rsidR="00D413F9">
        <w:t xml:space="preserve"> </w:t>
      </w:r>
      <w:r>
        <w:t>2018</w:t>
      </w:r>
    </w:p>
    <w:p w14:paraId="1A31D564" w14:textId="395BABF4" w:rsidR="0023705D" w:rsidRPr="00513EFC" w:rsidRDefault="00BF1D9F" w:rsidP="00513EFC">
      <w:pPr>
        <w:pStyle w:val="Heading2"/>
      </w:pPr>
      <w:r>
        <w:t>Cashier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Popeyes, Cockeysville, MD</w:t>
      </w:r>
    </w:p>
    <w:p w14:paraId="3C68F3FE" w14:textId="11DC10DC" w:rsidR="00C7452C" w:rsidRPr="00C7452C" w:rsidRDefault="00C7452C" w:rsidP="00C7452C">
      <w:pPr>
        <w:pStyle w:val="Heading3"/>
        <w:numPr>
          <w:ilvl w:val="0"/>
          <w:numId w:val="13"/>
        </w:numPr>
        <w:rPr>
          <w:rFonts w:eastAsiaTheme="minorHAnsi" w:cstheme="minorBidi"/>
          <w:caps w:val="0"/>
          <w:szCs w:val="22"/>
        </w:rPr>
      </w:pPr>
      <w:r w:rsidRPr="00C7452C">
        <w:rPr>
          <w:rFonts w:eastAsiaTheme="minorHAnsi" w:cstheme="minorBidi"/>
          <w:caps w:val="0"/>
          <w:szCs w:val="22"/>
        </w:rPr>
        <w:t>Count money in cash drawers at the beginning</w:t>
      </w:r>
      <w:r>
        <w:rPr>
          <w:rFonts w:eastAsiaTheme="minorHAnsi" w:cstheme="minorBidi"/>
          <w:caps w:val="0"/>
          <w:szCs w:val="22"/>
        </w:rPr>
        <w:t xml:space="preserve"> and end</w:t>
      </w:r>
      <w:r w:rsidRPr="00C7452C">
        <w:rPr>
          <w:rFonts w:eastAsiaTheme="minorHAnsi" w:cstheme="minorBidi"/>
          <w:caps w:val="0"/>
          <w:szCs w:val="22"/>
        </w:rPr>
        <w:t xml:space="preserve"> of shifts </w:t>
      </w:r>
    </w:p>
    <w:p w14:paraId="3FC9D1D9" w14:textId="392E6E3D" w:rsidR="00C7452C" w:rsidRPr="00C7452C" w:rsidRDefault="00C7452C" w:rsidP="00C7452C">
      <w:pPr>
        <w:pStyle w:val="Heading3"/>
        <w:numPr>
          <w:ilvl w:val="0"/>
          <w:numId w:val="13"/>
        </w:numPr>
        <w:rPr>
          <w:rFonts w:eastAsiaTheme="minorHAnsi" w:cstheme="minorBidi"/>
          <w:caps w:val="0"/>
          <w:szCs w:val="22"/>
        </w:rPr>
      </w:pPr>
      <w:r w:rsidRPr="00C7452C">
        <w:rPr>
          <w:rFonts w:eastAsiaTheme="minorHAnsi" w:cstheme="minorBidi"/>
          <w:caps w:val="0"/>
          <w:szCs w:val="22"/>
        </w:rPr>
        <w:t>Receive payment by cash</w:t>
      </w:r>
      <w:r>
        <w:rPr>
          <w:rFonts w:eastAsiaTheme="minorHAnsi" w:cstheme="minorBidi"/>
          <w:caps w:val="0"/>
          <w:szCs w:val="22"/>
        </w:rPr>
        <w:t xml:space="preserve"> and credit cards</w:t>
      </w:r>
    </w:p>
    <w:p w14:paraId="4C8D1903" w14:textId="2EDCE145" w:rsidR="002D62C7" w:rsidRPr="007C3D68" w:rsidRDefault="00C7452C" w:rsidP="002D62C7">
      <w:pPr>
        <w:pStyle w:val="Heading3"/>
        <w:numPr>
          <w:ilvl w:val="0"/>
          <w:numId w:val="13"/>
        </w:numPr>
        <w:rPr>
          <w:rFonts w:eastAsiaTheme="minorHAnsi" w:cstheme="minorBidi"/>
          <w:caps w:val="0"/>
          <w:szCs w:val="22"/>
        </w:rPr>
      </w:pPr>
      <w:r w:rsidRPr="00C7452C">
        <w:rPr>
          <w:rFonts w:eastAsiaTheme="minorHAnsi" w:cstheme="minorBidi"/>
          <w:caps w:val="0"/>
          <w:szCs w:val="22"/>
        </w:rPr>
        <w:t>Issue receipts, refunds, credits, or change due to customers</w:t>
      </w:r>
    </w:p>
    <w:p w14:paraId="24D64C54" w14:textId="77777777" w:rsidR="002D62C7" w:rsidRPr="002D62C7" w:rsidRDefault="002D62C7" w:rsidP="002D62C7">
      <w:pPr>
        <w:pStyle w:val="Heading3"/>
        <w:rPr>
          <w:rFonts w:eastAsiaTheme="minorHAnsi" w:cstheme="minorBidi"/>
          <w:caps w:val="0"/>
          <w:szCs w:val="22"/>
        </w:rPr>
      </w:pPr>
    </w:p>
    <w:p w14:paraId="46EF6004" w14:textId="6DD85D87" w:rsidR="0070237E" w:rsidRDefault="00DA2A58" w:rsidP="002D62C7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36D31FD1E0884C8D9882185721D3B8D1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672CA10C" w14:textId="77777777" w:rsidR="002D62C7" w:rsidRDefault="002D62C7" w:rsidP="002D62C7">
      <w:pPr>
        <w:pStyle w:val="Heading3"/>
      </w:pPr>
      <w:r>
        <w:t xml:space="preserve">Expected in december 2021 </w:t>
      </w:r>
    </w:p>
    <w:p w14:paraId="362B3003" w14:textId="18601BB4" w:rsidR="002D62C7" w:rsidRPr="002D62C7" w:rsidRDefault="002D62C7" w:rsidP="002D62C7">
      <w:pPr>
        <w:pStyle w:val="Heading2"/>
        <w:rPr>
          <w:sz w:val="28"/>
          <w:szCs w:val="24"/>
        </w:rPr>
      </w:pPr>
      <w:r w:rsidRPr="002D62C7">
        <w:rPr>
          <w:sz w:val="28"/>
          <w:szCs w:val="24"/>
        </w:rPr>
        <w:t xml:space="preserve">Bachelor’s in </w:t>
      </w:r>
      <w:r>
        <w:rPr>
          <w:sz w:val="28"/>
          <w:szCs w:val="24"/>
        </w:rPr>
        <w:t>I</w:t>
      </w:r>
      <w:r w:rsidRPr="002D62C7">
        <w:rPr>
          <w:sz w:val="28"/>
          <w:szCs w:val="24"/>
        </w:rPr>
        <w:t xml:space="preserve">nformation </w:t>
      </w:r>
      <w:r>
        <w:rPr>
          <w:sz w:val="28"/>
          <w:szCs w:val="24"/>
        </w:rPr>
        <w:t>S</w:t>
      </w:r>
      <w:r w:rsidRPr="002D62C7">
        <w:rPr>
          <w:sz w:val="28"/>
          <w:szCs w:val="24"/>
        </w:rPr>
        <w:t>ystem/</w:t>
      </w:r>
      <w:r w:rsidRPr="002D62C7">
        <w:rPr>
          <w:rStyle w:val="Emphasis"/>
          <w:sz w:val="28"/>
          <w:szCs w:val="24"/>
        </w:rPr>
        <w:t xml:space="preserve">Towson University </w:t>
      </w:r>
    </w:p>
    <w:p w14:paraId="68434DBF" w14:textId="1267F78C" w:rsidR="0070237E" w:rsidRDefault="00DB0CDA" w:rsidP="002D62C7">
      <w:pPr>
        <w:pStyle w:val="Heading3"/>
        <w:spacing w:before="240"/>
      </w:pPr>
      <w:r>
        <w:t>may</w:t>
      </w:r>
      <w:r w:rsidR="0070237E">
        <w:t xml:space="preserve"> </w:t>
      </w:r>
      <w:r>
        <w:t>2019</w:t>
      </w:r>
    </w:p>
    <w:p w14:paraId="790A7F7C" w14:textId="62F16D2A" w:rsidR="0070237E" w:rsidRPr="002D62C7" w:rsidRDefault="00DB0CDA" w:rsidP="00513EFC">
      <w:pPr>
        <w:pStyle w:val="Heading2"/>
        <w:rPr>
          <w:sz w:val="28"/>
          <w:szCs w:val="24"/>
        </w:rPr>
      </w:pPr>
      <w:r w:rsidRPr="002D62C7">
        <w:rPr>
          <w:sz w:val="28"/>
          <w:szCs w:val="24"/>
        </w:rPr>
        <w:t>Associates in Science</w:t>
      </w:r>
      <w:r w:rsidR="0095272C" w:rsidRPr="002D62C7">
        <w:rPr>
          <w:sz w:val="28"/>
          <w:szCs w:val="24"/>
        </w:rPr>
        <w:t>/</w:t>
      </w:r>
      <w:r w:rsidRPr="002D62C7">
        <w:rPr>
          <w:rStyle w:val="Emphasis"/>
          <w:sz w:val="28"/>
          <w:szCs w:val="24"/>
        </w:rPr>
        <w:t>Community College of Baltimore County</w:t>
      </w:r>
    </w:p>
    <w:p w14:paraId="71C6678C" w14:textId="551BE412" w:rsidR="00110C05" w:rsidRDefault="00110C05" w:rsidP="00110C05">
      <w:pPr>
        <w:pStyle w:val="ListParagraph"/>
        <w:numPr>
          <w:ilvl w:val="0"/>
          <w:numId w:val="15"/>
        </w:numPr>
        <w:spacing w:after="0"/>
      </w:pPr>
      <w:r>
        <w:t xml:space="preserve">Associate degree in </w:t>
      </w:r>
      <w:r>
        <w:t>science</w:t>
      </w:r>
      <w:r>
        <w:t xml:space="preserve"> </w:t>
      </w:r>
    </w:p>
    <w:p w14:paraId="285829B9" w14:textId="77777777" w:rsidR="00110C05" w:rsidRDefault="00110C05" w:rsidP="00110C05">
      <w:pPr>
        <w:pStyle w:val="ListParagraph"/>
        <w:numPr>
          <w:ilvl w:val="0"/>
          <w:numId w:val="15"/>
        </w:numPr>
      </w:pPr>
      <w:r>
        <w:t xml:space="preserve">Built a Neural Affective Approach to an intelligent weather senor system with JavaScript, C++, and Python </w:t>
      </w:r>
    </w:p>
    <w:p w14:paraId="341DAEC4" w14:textId="77777777" w:rsidR="00110C05" w:rsidRDefault="00110C05" w:rsidP="00110C05">
      <w:pPr>
        <w:pStyle w:val="ListParagraph"/>
      </w:pPr>
    </w:p>
    <w:p w14:paraId="2AC319B2" w14:textId="68929C28" w:rsidR="00BC7376" w:rsidRPr="00BC7376" w:rsidRDefault="00BC7376" w:rsidP="002D62C7">
      <w:pPr>
        <w:pStyle w:val="Heading1"/>
        <w:pBdr>
          <w:top w:val="none" w:sz="0" w:space="0" w:color="auto"/>
        </w:pBdr>
      </w:pPr>
    </w:p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D222" w14:textId="77777777" w:rsidR="00DA2A58" w:rsidRDefault="00DA2A58" w:rsidP="00725803">
      <w:pPr>
        <w:spacing w:after="0"/>
      </w:pPr>
      <w:r>
        <w:separator/>
      </w:r>
    </w:p>
  </w:endnote>
  <w:endnote w:type="continuationSeparator" w:id="0">
    <w:p w14:paraId="0F9AE3D5" w14:textId="77777777" w:rsidR="00DA2A58" w:rsidRDefault="00DA2A5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0C90C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C1FB" w14:textId="77777777" w:rsidR="00DA2A58" w:rsidRDefault="00DA2A58" w:rsidP="00725803">
      <w:pPr>
        <w:spacing w:after="0"/>
      </w:pPr>
      <w:r>
        <w:separator/>
      </w:r>
    </w:p>
  </w:footnote>
  <w:footnote w:type="continuationSeparator" w:id="0">
    <w:p w14:paraId="585BE484" w14:textId="77777777" w:rsidR="00DA2A58" w:rsidRDefault="00DA2A5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746C2"/>
    <w:multiLevelType w:val="hybridMultilevel"/>
    <w:tmpl w:val="89D6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90DB2"/>
    <w:multiLevelType w:val="hybridMultilevel"/>
    <w:tmpl w:val="0FBE6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C365B75"/>
    <w:multiLevelType w:val="hybridMultilevel"/>
    <w:tmpl w:val="B140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00CD0"/>
    <w:multiLevelType w:val="hybridMultilevel"/>
    <w:tmpl w:val="F67A3FEC"/>
    <w:lvl w:ilvl="0" w:tplc="426A3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F"/>
    <w:rsid w:val="00025E77"/>
    <w:rsid w:val="00027312"/>
    <w:rsid w:val="000645F2"/>
    <w:rsid w:val="00082F03"/>
    <w:rsid w:val="000835A0"/>
    <w:rsid w:val="000934A2"/>
    <w:rsid w:val="00110C05"/>
    <w:rsid w:val="001B0955"/>
    <w:rsid w:val="00227784"/>
    <w:rsid w:val="0023705D"/>
    <w:rsid w:val="00250A31"/>
    <w:rsid w:val="00251C13"/>
    <w:rsid w:val="00274DCE"/>
    <w:rsid w:val="002922D0"/>
    <w:rsid w:val="002D62C7"/>
    <w:rsid w:val="00340B03"/>
    <w:rsid w:val="00380AE7"/>
    <w:rsid w:val="003A6943"/>
    <w:rsid w:val="00410BA2"/>
    <w:rsid w:val="00434074"/>
    <w:rsid w:val="00463C3B"/>
    <w:rsid w:val="00474305"/>
    <w:rsid w:val="004937AE"/>
    <w:rsid w:val="004E2970"/>
    <w:rsid w:val="005026DD"/>
    <w:rsid w:val="00513EFC"/>
    <w:rsid w:val="00516DC5"/>
    <w:rsid w:val="0052113B"/>
    <w:rsid w:val="00564951"/>
    <w:rsid w:val="00573BF9"/>
    <w:rsid w:val="005A4A49"/>
    <w:rsid w:val="005B1D68"/>
    <w:rsid w:val="005F639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3D68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BF1D9F"/>
    <w:rsid w:val="00C13F2B"/>
    <w:rsid w:val="00C43D65"/>
    <w:rsid w:val="00C7452C"/>
    <w:rsid w:val="00C84833"/>
    <w:rsid w:val="00C9044F"/>
    <w:rsid w:val="00CE7BAE"/>
    <w:rsid w:val="00D2420D"/>
    <w:rsid w:val="00D262E4"/>
    <w:rsid w:val="00D30382"/>
    <w:rsid w:val="00D413F9"/>
    <w:rsid w:val="00D44E50"/>
    <w:rsid w:val="00D90060"/>
    <w:rsid w:val="00D92B95"/>
    <w:rsid w:val="00DA2A58"/>
    <w:rsid w:val="00DB0CDA"/>
    <w:rsid w:val="00E03F71"/>
    <w:rsid w:val="00E153D2"/>
    <w:rsid w:val="00E154B5"/>
    <w:rsid w:val="00E232F0"/>
    <w:rsid w:val="00E52791"/>
    <w:rsid w:val="00E83195"/>
    <w:rsid w:val="00F00A4F"/>
    <w:rsid w:val="00F21F0A"/>
    <w:rsid w:val="00F33CD8"/>
    <w:rsid w:val="00F94D53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06640"/>
  <w15:chartTrackingRefBased/>
  <w15:docId w15:val="{2A91016D-BBB8-4D5E-A7A1-A4090B81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eep.bishwakarm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A2ECDB2FED45698852E78ECB330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1F563-CE91-4A08-9B8C-3C9B290AB8BF}"/>
      </w:docPartPr>
      <w:docPartBody>
        <w:p w:rsidR="003406C2" w:rsidRDefault="003406C2">
          <w:pPr>
            <w:pStyle w:val="EEA2ECDB2FED45698852E78ECB330731"/>
          </w:pPr>
          <w:r>
            <w:t>First Name</w:t>
          </w:r>
        </w:p>
      </w:docPartBody>
    </w:docPart>
    <w:docPart>
      <w:docPartPr>
        <w:name w:val="393CE001C27A4778851581575E376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2E3C5-5B3E-424D-8C48-A354CD51DF1D}"/>
      </w:docPartPr>
      <w:docPartBody>
        <w:p w:rsidR="003406C2" w:rsidRDefault="003406C2">
          <w:pPr>
            <w:pStyle w:val="393CE001C27A4778851581575E376651"/>
          </w:pPr>
          <w:r>
            <w:t>Last Name</w:t>
          </w:r>
        </w:p>
      </w:docPartBody>
    </w:docPart>
    <w:docPart>
      <w:docPartPr>
        <w:name w:val="44D20E73928B4FC5A6DCC398D868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CF41-A556-4EAF-89C9-34EFE2738759}"/>
      </w:docPartPr>
      <w:docPartBody>
        <w:p w:rsidR="003406C2" w:rsidRDefault="003406C2">
          <w:pPr>
            <w:pStyle w:val="44D20E73928B4FC5A6DCC398D8686A17"/>
          </w:pPr>
          <w:r w:rsidRPr="009D0878">
            <w:t>Address</w:t>
          </w:r>
        </w:p>
      </w:docPartBody>
    </w:docPart>
    <w:docPart>
      <w:docPartPr>
        <w:name w:val="187FCCA06B4741BA8333362452D1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8A92C-D352-4D47-AADC-9C513CAA0A34}"/>
      </w:docPartPr>
      <w:docPartBody>
        <w:p w:rsidR="003406C2" w:rsidRDefault="003406C2">
          <w:pPr>
            <w:pStyle w:val="187FCCA06B4741BA8333362452D15432"/>
          </w:pPr>
          <w:r w:rsidRPr="009D0878">
            <w:t>Phone</w:t>
          </w:r>
        </w:p>
      </w:docPartBody>
    </w:docPart>
    <w:docPart>
      <w:docPartPr>
        <w:name w:val="BDC80D64D7EE4589B9D2F18F0A488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5AEAB-221E-4D2D-A897-DC4EE0DECA38}"/>
      </w:docPartPr>
      <w:docPartBody>
        <w:p w:rsidR="003406C2" w:rsidRDefault="003406C2">
          <w:pPr>
            <w:pStyle w:val="BDC80D64D7EE4589B9D2F18F0A4880C9"/>
          </w:pPr>
          <w:r w:rsidRPr="009D0878">
            <w:t>Email</w:t>
          </w:r>
        </w:p>
      </w:docPartBody>
    </w:docPart>
    <w:docPart>
      <w:docPartPr>
        <w:name w:val="096C5C263BC243EBA488DC67A5174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BC04F-6F5A-4B51-BB48-3C17CDBF1353}"/>
      </w:docPartPr>
      <w:docPartBody>
        <w:p w:rsidR="003406C2" w:rsidRDefault="003406C2">
          <w:pPr>
            <w:pStyle w:val="096C5C263BC243EBA488DC67A5174780"/>
          </w:pPr>
          <w:r w:rsidRPr="00AD3FD8">
            <w:t>Experience</w:t>
          </w:r>
        </w:p>
      </w:docPartBody>
    </w:docPart>
    <w:docPart>
      <w:docPartPr>
        <w:name w:val="36D31FD1E0884C8D9882185721D3B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5DED6-C936-4900-937B-0A4C1DBFEA3F}"/>
      </w:docPartPr>
      <w:docPartBody>
        <w:p w:rsidR="003406C2" w:rsidRDefault="003406C2">
          <w:pPr>
            <w:pStyle w:val="36D31FD1E0884C8D9882185721D3B8D1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C2"/>
    <w:rsid w:val="002133A5"/>
    <w:rsid w:val="003406C2"/>
    <w:rsid w:val="008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2ECDB2FED45698852E78ECB330731">
    <w:name w:val="EEA2ECDB2FED45698852E78ECB330731"/>
  </w:style>
  <w:style w:type="paragraph" w:customStyle="1" w:styleId="393CE001C27A4778851581575E376651">
    <w:name w:val="393CE001C27A4778851581575E376651"/>
  </w:style>
  <w:style w:type="paragraph" w:customStyle="1" w:styleId="44D20E73928B4FC5A6DCC398D8686A17">
    <w:name w:val="44D20E73928B4FC5A6DCC398D8686A17"/>
  </w:style>
  <w:style w:type="paragraph" w:customStyle="1" w:styleId="187FCCA06B4741BA8333362452D15432">
    <w:name w:val="187FCCA06B4741BA8333362452D15432"/>
  </w:style>
  <w:style w:type="paragraph" w:customStyle="1" w:styleId="BDC80D64D7EE4589B9D2F18F0A4880C9">
    <w:name w:val="BDC80D64D7EE4589B9D2F18F0A4880C9"/>
  </w:style>
  <w:style w:type="paragraph" w:customStyle="1" w:styleId="096C5C263BC243EBA488DC67A5174780">
    <w:name w:val="096C5C263BC243EBA488DC67A5174780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6D31FD1E0884C8D9882185721D3B8D1">
    <w:name w:val="36D31FD1E0884C8D9882185721D3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Sudeep</Abstract>
  <CompanyAddress>1443 Medfield Avenue 
Baltimore, MD 21211</CompanyAddress>
  <CompanyPhone>443-707-7264</CompanyPhone>
  <CompanyFax/>
  <CompanyEmail>Sudeepbishwakarma2@gmail.com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C:\Users\sudeep.bishwakarma\AppData\Roaming\Microsoft\Templates\Balanced Resume (Modern design).dotx</Template>
  <TotalTime>17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Bishwakarma</dc:creator>
  <cp:keywords/>
  <dc:description/>
  <cp:lastModifiedBy>Bishwakarma, Sudeep</cp:lastModifiedBy>
  <cp:revision>6</cp:revision>
  <dcterms:created xsi:type="dcterms:W3CDTF">2021-04-16T19:28:00Z</dcterms:created>
  <dcterms:modified xsi:type="dcterms:W3CDTF">2021-09-02T21:11:00Z</dcterms:modified>
  <cp:category>Bishwakarma</cp:category>
</cp:coreProperties>
</file>